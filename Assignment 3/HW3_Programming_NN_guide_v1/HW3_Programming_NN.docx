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ECE9" w14:textId="77777777" w:rsidR="003C7E30" w:rsidRDefault="003C7E30" w:rsidP="003C7E30">
      <w:pPr>
        <w:pStyle w:val="Heading1"/>
      </w:pPr>
      <w:r>
        <w:t>2.2 Neural Network</w:t>
      </w:r>
    </w:p>
    <w:p w14:paraId="7C3FA93B" w14:textId="02444333" w:rsid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1. </w:t>
      </w:r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In this </w:t>
      </w:r>
      <w:proofErr w:type="spellStart"/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>PyTorch</w:t>
      </w:r>
      <w:proofErr w:type="spellEnd"/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 basics and back-propagation section, you performed the following key tasks:</w:t>
      </w:r>
    </w:p>
    <w:p w14:paraId="59AD883F" w14:textId="77777777" w:rsidR="003C7E30" w:rsidRP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</w:p>
    <w:p w14:paraId="314C258F" w14:textId="77777777" w:rsidR="003C7E30" w:rsidRDefault="003C7E30" w:rsidP="003C7E30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ab/>
        <w:t>Tensor Operations:</w:t>
      </w:r>
    </w:p>
    <w:p w14:paraId="5149B2CB" w14:textId="77777777" w:rsidR="003C7E30" w:rsidRDefault="003C7E30" w:rsidP="003C7E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Created a random tensor (</w:t>
      </w: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>a</w:t>
      </w: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) and explored basic tensor operations, such as shape printing and statistical analysis.</w:t>
      </w:r>
    </w:p>
    <w:p w14:paraId="135CF967" w14:textId="77777777" w:rsidR="003C7E30" w:rsidRDefault="003C7E30" w:rsidP="003C7E30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ab/>
        <w:t>Tensor Conversion:</w:t>
      </w:r>
    </w:p>
    <w:p w14:paraId="70D8AE38" w14:textId="77777777" w:rsidR="003C7E30" w:rsidRDefault="003C7E30" w:rsidP="003C7E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Converted the tensor to a NumPy array and back, highlighting interoperability between </w:t>
      </w: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PyTorch</w:t>
      </w:r>
      <w:proofErr w:type="spellEnd"/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 and NumPy.</w:t>
      </w:r>
    </w:p>
    <w:p w14:paraId="43A09753" w14:textId="77777777" w:rsidR="003C7E30" w:rsidRDefault="003C7E30" w:rsidP="003C7E30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ab/>
        <w:t>Statistical Analysis:</w:t>
      </w:r>
    </w:p>
    <w:p w14:paraId="02DA2419" w14:textId="77777777" w:rsidR="003C7E30" w:rsidRDefault="003C7E30" w:rsidP="003C7E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Calculated and printed mean, standard deviation, and median values of the tensor.</w:t>
      </w:r>
    </w:p>
    <w:p w14:paraId="05A77780" w14:textId="77777777" w:rsidR="003C7E30" w:rsidRDefault="003C7E30" w:rsidP="003C7E30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ab/>
        <w:t>Mean Computation:</w:t>
      </w:r>
    </w:p>
    <w:p w14:paraId="04A0279F" w14:textId="77777777" w:rsidR="003C7E30" w:rsidRDefault="003C7E30" w:rsidP="003C7E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Computed mean values along specified axes, demonstrating </w:t>
      </w: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PyTorch's</w:t>
      </w:r>
      <w:proofErr w:type="spellEnd"/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 axis-wise operations.</w:t>
      </w:r>
    </w:p>
    <w:p w14:paraId="0F1CB920" w14:textId="77777777" w:rsidR="003C7E30" w:rsidRDefault="003C7E30" w:rsidP="003C7E30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ab/>
        <w:t>Neural Network Construction:</w:t>
      </w:r>
    </w:p>
    <w:p w14:paraId="5BF6B7F3" w14:textId="77777777" w:rsidR="003C7E30" w:rsidRDefault="003C7E30" w:rsidP="003C7E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Defined a simple neural network (</w:t>
      </w:r>
      <w:proofErr w:type="spellStart"/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>model_tmp</w:t>
      </w:r>
      <w:proofErr w:type="spellEnd"/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) using </w:t>
      </w: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PyTorch's</w:t>
      </w:r>
      <w:proofErr w:type="spellEnd"/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 neural network module (</w:t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>nn.Module</w:t>
      </w:r>
      <w:proofErr w:type="spellEnd"/>
      <w:proofErr w:type="gramEnd"/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).</w:t>
      </w:r>
    </w:p>
    <w:p w14:paraId="22FBC87C" w14:textId="77777777" w:rsidR="003C7E30" w:rsidRDefault="003C7E30" w:rsidP="003C7E30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ab/>
        <w:t>Tensor Flattening and Network Application:</w:t>
      </w:r>
    </w:p>
    <w:p w14:paraId="30470368" w14:textId="77777777" w:rsidR="003C7E30" w:rsidRDefault="003C7E30" w:rsidP="003C7E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Flattened the tensor and applied the neural network, showcasing tensor manipulation and network application.</w:t>
      </w:r>
    </w:p>
    <w:p w14:paraId="2F5A75C3" w14:textId="77777777" w:rsidR="003C7E30" w:rsidRDefault="003C7E30" w:rsidP="003C7E30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ab/>
        <w:t>Loss Calculation:</w:t>
      </w:r>
    </w:p>
    <w:p w14:paraId="3C649088" w14:textId="77777777" w:rsidR="003C7E30" w:rsidRDefault="003C7E30" w:rsidP="003C7E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Calculated the Mean Squared Error (MSE) loss between the network output and a target tensor.</w:t>
      </w:r>
    </w:p>
    <w:p w14:paraId="79099150" w14:textId="77777777" w:rsidR="003C7E30" w:rsidRDefault="003C7E30" w:rsidP="003C7E30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ab/>
        <w:t>Backpropagation:</w:t>
      </w:r>
    </w:p>
    <w:p w14:paraId="7F189714" w14:textId="77777777" w:rsidR="003C7E30" w:rsidRDefault="003C7E30" w:rsidP="003C7E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Executed backpropagation to compute gradients, emphasizing </w:t>
      </w: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PyTorch's</w:t>
      </w:r>
      <w:proofErr w:type="spellEnd"/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 automatic differentiation.</w:t>
      </w:r>
    </w:p>
    <w:p w14:paraId="6D68E58E" w14:textId="59ED054B" w:rsidR="003C7E30" w:rsidRPr="003C7E30" w:rsidRDefault="003C7E30" w:rsidP="003C7E3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 xml:space="preserve">                         </w:t>
      </w:r>
      <w:r w:rsidRPr="003C7E30"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>Optimization:</w:t>
      </w:r>
    </w:p>
    <w:p w14:paraId="6C3B6C33" w14:textId="74F0E383" w:rsidR="003C7E30" w:rsidRDefault="003C7E30" w:rsidP="003C7E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Utilized Stochastic Gradient Descent (SGD) optimization to update model parameters based on gradients, confirming the expected parameter variations.</w:t>
      </w:r>
    </w:p>
    <w:p w14:paraId="58550D8D" w14:textId="77777777" w:rsidR="003C7E30" w:rsidRDefault="003C7E30" w:rsidP="003C7E30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</w:p>
    <w:p w14:paraId="22052FE6" w14:textId="0FD2B021" w:rsidR="00F357E2" w:rsidRDefault="003C7E30" w:rsidP="003C7E30">
      <w:pPr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This summary encapsulates your exploration of </w:t>
      </w:r>
      <w:proofErr w:type="spellStart"/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>PyTorch's</w:t>
      </w:r>
      <w:proofErr w:type="spellEnd"/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 foundational functionalities, spanning tensor operations, neural network construction, loss computation, and optimization processes.</w:t>
      </w:r>
      <w:r w:rsidR="00F357E2"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 </w:t>
      </w:r>
    </w:p>
    <w:p w14:paraId="20BBA91A" w14:textId="5A52FD05" w:rsidR="003C7E30" w:rsidRDefault="003C7E30" w:rsidP="003C7E30">
      <w:pPr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</w:p>
    <w:p w14:paraId="3CC199F5" w14:textId="463577F1" w:rsidR="003C7E30" w:rsidRDefault="003C7E30" w:rsidP="003C7E30">
      <w:pPr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</w:p>
    <w:p w14:paraId="0C47359D" w14:textId="77777777" w:rsidR="003C7E30" w:rsidRDefault="003C7E30">
      <w:pPr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br w:type="page"/>
      </w:r>
    </w:p>
    <w:p w14:paraId="3FECD9AD" w14:textId="77777777" w:rsid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</w:pPr>
    </w:p>
    <w:p w14:paraId="2BC43805" w14:textId="6D1C5D7C" w:rsidR="003C7E30" w:rsidRP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</w:pPr>
      <w:r w:rsidRPr="003C7E30"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 xml:space="preserve">2. Simple </w:t>
      </w:r>
      <w:proofErr w:type="gramStart"/>
      <w:r w:rsidRPr="003C7E30"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>fully-connected</w:t>
      </w:r>
      <w:proofErr w:type="gramEnd"/>
      <w:r w:rsidRPr="003C7E30"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 xml:space="preserve"> NN (MLP)</w:t>
      </w:r>
    </w:p>
    <w:p w14:paraId="72F2F134" w14:textId="77777777" w:rsid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</w:pPr>
    </w:p>
    <w:p w14:paraId="69245EB7" w14:textId="7C678E1F" w:rsid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>Model Definition:</w:t>
      </w:r>
    </w:p>
    <w:p w14:paraId="33528965" w14:textId="77777777" w:rsidR="003C7E30" w:rsidRDefault="003C7E30" w:rsidP="003C7E30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Created a simple </w:t>
      </w:r>
      <w:proofErr w:type="gramStart"/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fully-connected</w:t>
      </w:r>
      <w:proofErr w:type="gramEnd"/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 neural network (MLP) to classify flattened MNIST images. The MLP consists of two </w:t>
      </w:r>
      <w:proofErr w:type="gramStart"/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fully-connected</w:t>
      </w:r>
      <w:proofErr w:type="gramEnd"/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 layers with </w:t>
      </w: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ReLU</w:t>
      </w:r>
      <w:proofErr w:type="spellEnd"/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 activation.</w:t>
      </w:r>
    </w:p>
    <w:p w14:paraId="006DA549" w14:textId="77777777" w:rsid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</w:p>
    <w:p w14:paraId="096AA0D6" w14:textId="77777777" w:rsid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>Training Setup:</w:t>
      </w:r>
    </w:p>
    <w:p w14:paraId="5AA8F7E0" w14:textId="77777777" w:rsidR="003C7E30" w:rsidRDefault="003C7E30" w:rsidP="003C7E30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Chose Adam optimizer and </w:t>
      </w: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CrossEntropyLoss</w:t>
      </w:r>
      <w:proofErr w:type="spellEnd"/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 as the criterion.</w:t>
      </w:r>
    </w:p>
    <w:p w14:paraId="1F3A3251" w14:textId="77777777" w:rsidR="003C7E30" w:rsidRDefault="003C7E30" w:rsidP="003C7E30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Trained the model for 10 epochs on the MNIST dataset, keeping track of the best model based on validation loss.</w:t>
      </w:r>
    </w:p>
    <w:p w14:paraId="16A918CE" w14:textId="77777777" w:rsid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</w:p>
    <w:p w14:paraId="70296655" w14:textId="77777777" w:rsid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>Training Loop:</w:t>
      </w:r>
    </w:p>
    <w:p w14:paraId="7F47C05D" w14:textId="77777777" w:rsidR="003C7E30" w:rsidRDefault="003C7E30" w:rsidP="003C7E30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Iterated through epochs, performing training and validation steps.</w:t>
      </w:r>
    </w:p>
    <w:p w14:paraId="7EABA8CA" w14:textId="77777777" w:rsidR="003C7E30" w:rsidRDefault="003C7E30" w:rsidP="003C7E30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Recorded and printed average training and validation losses at the end of each epoch.</w:t>
      </w:r>
    </w:p>
    <w:p w14:paraId="1A775B13" w14:textId="77777777" w:rsid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</w:p>
    <w:p w14:paraId="6FEDADF5" w14:textId="77777777" w:rsid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>Plotting Losses:</w:t>
      </w:r>
    </w:p>
    <w:p w14:paraId="0C3789D7" w14:textId="77777777" w:rsidR="003C7E30" w:rsidRDefault="003C7E30" w:rsidP="003C7E30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Plotted the training and validation losses over epochs on the same graph.</w:t>
      </w:r>
    </w:p>
    <w:p w14:paraId="49AFBE11" w14:textId="77777777" w:rsid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</w:p>
    <w:p w14:paraId="761B7E85" w14:textId="77777777" w:rsid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>Testing:</w:t>
      </w:r>
    </w:p>
    <w:p w14:paraId="17D1A72F" w14:textId="77777777" w:rsidR="003C7E30" w:rsidRDefault="003C7E30" w:rsidP="003C7E30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Tested the best model on the test set and printed the test loss and accuracy.</w:t>
      </w:r>
    </w:p>
    <w:p w14:paraId="61077B15" w14:textId="77777777" w:rsid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</w:p>
    <w:p w14:paraId="7709B9A1" w14:textId="77777777" w:rsid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>Saving the Best Model:</w:t>
      </w:r>
    </w:p>
    <w:p w14:paraId="4B234FFF" w14:textId="77777777" w:rsidR="003C7E30" w:rsidRDefault="003C7E30" w:rsidP="003C7E3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Saved the best model's state dictionary to a file named '</w:t>
      </w: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best_model.pth</w:t>
      </w:r>
      <w:proofErr w:type="spellEnd"/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'.</w:t>
      </w:r>
    </w:p>
    <w:p w14:paraId="24C0C2E1" w14:textId="77777777" w:rsid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</w:p>
    <w:p w14:paraId="1200F208" w14:textId="77777777" w:rsid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This section involved the creation, training, evaluation, and saving of a simple MLP for MNIST digit classification using </w:t>
      </w: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PyTorch</w:t>
      </w:r>
      <w:proofErr w:type="spellEnd"/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.</w:t>
      </w:r>
    </w:p>
    <w:p w14:paraId="221CCEC7" w14:textId="22F8FC2E" w:rsidR="003C7E30" w:rsidRDefault="003C7E30" w:rsidP="003C7E30"/>
    <w:p w14:paraId="44EF283C" w14:textId="64B2F68C" w:rsidR="003C7E30" w:rsidRDefault="003C7E30" w:rsidP="003C7E30"/>
    <w:p w14:paraId="40A95517" w14:textId="77777777" w:rsidR="003C7E30" w:rsidRDefault="003C7E30">
      <w:r>
        <w:br w:type="page"/>
      </w:r>
    </w:p>
    <w:p w14:paraId="7D6F1483" w14:textId="476DCDC7" w:rsidR="003C7E30" w:rsidRP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</w:pPr>
      <w:r w:rsidRPr="003C7E30"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lastRenderedPageBreak/>
        <w:t>3. Bonus - Weight game</w:t>
      </w:r>
    </w:p>
    <w:p w14:paraId="385C491E" w14:textId="77777777" w:rsid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</w:p>
    <w:p w14:paraId="1EA9F549" w14:textId="2972E8DE" w:rsid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3-1. Display Average Images:</w:t>
      </w:r>
    </w:p>
    <w:p w14:paraId="7933AE35" w14:textId="77777777" w:rsid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>Task:</w:t>
      </w: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 Display the average image of each label (digit 0 to 9) over the validation set.</w:t>
      </w:r>
    </w:p>
    <w:p w14:paraId="4EAF2C67" w14:textId="77777777" w:rsidR="003C7E30" w:rsidRPr="003C7E30" w:rsidRDefault="003C7E30" w:rsidP="003C7E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 w:rsidRPr="003C7E30"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>Overview:</w:t>
      </w:r>
    </w:p>
    <w:p w14:paraId="31473CB7" w14:textId="77777777" w:rsidR="003C7E30" w:rsidRDefault="003C7E30" w:rsidP="003C7E30">
      <w:pPr>
        <w:numPr>
          <w:ilvl w:val="6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For each digit label, extract images from the validation set with that label.</w:t>
      </w:r>
    </w:p>
    <w:p w14:paraId="14F11565" w14:textId="77777777" w:rsidR="003C7E30" w:rsidRDefault="003C7E30" w:rsidP="003C7E30">
      <w:pPr>
        <w:numPr>
          <w:ilvl w:val="6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Calculate the average image for each digit.</w:t>
      </w:r>
    </w:p>
    <w:p w14:paraId="7FCE8028" w14:textId="4A2B5404" w:rsidR="003C7E30" w:rsidRDefault="003C7E30" w:rsidP="003C7E30">
      <w:pPr>
        <w:numPr>
          <w:ilvl w:val="6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Display the average images.</w:t>
      </w:r>
    </w:p>
    <w:p w14:paraId="7B42EE60" w14:textId="77777777" w:rsidR="003C7E30" w:rsidRDefault="003C7E30" w:rsidP="003C7E30">
      <w:pPr>
        <w:numPr>
          <w:ilvl w:val="5"/>
          <w:numId w:val="18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</w:p>
    <w:p w14:paraId="30176EC6" w14:textId="77777777" w:rsid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3-2. Build a 1-layer NN:</w:t>
      </w:r>
    </w:p>
    <w:p w14:paraId="0E017FAB" w14:textId="77777777" w:rsid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>Task:</w:t>
      </w: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 Build a 1-layer neural network with Binary Cross Entropy Loss. Display weights with respect to labels before and after training.</w:t>
      </w:r>
    </w:p>
    <w:p w14:paraId="6A8B7F83" w14:textId="77777777" w:rsidR="003C7E30" w:rsidRDefault="003C7E30" w:rsidP="003C7E30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>Overview:</w:t>
      </w:r>
    </w:p>
    <w:p w14:paraId="04A7ADDE" w14:textId="77777777" w:rsidR="003C7E30" w:rsidRDefault="003C7E30" w:rsidP="003C7E30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Create a simple 1-layer neural network with 28x28 input size and 10 output neurons.</w:t>
      </w:r>
    </w:p>
    <w:p w14:paraId="2FC5D8FE" w14:textId="77777777" w:rsidR="003C7E30" w:rsidRPr="003C7E30" w:rsidRDefault="003C7E30" w:rsidP="003C7E3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>Before Training:</w:t>
      </w:r>
    </w:p>
    <w:p w14:paraId="54225CB7" w14:textId="77777777" w:rsidR="003C7E30" w:rsidRDefault="003C7E30" w:rsidP="003C7E30">
      <w:pPr>
        <w:numPr>
          <w:ilvl w:val="3"/>
          <w:numId w:val="1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Display randomly initialized weights.</w:t>
      </w:r>
    </w:p>
    <w:p w14:paraId="454BCD85" w14:textId="77777777" w:rsidR="003C7E30" w:rsidRDefault="003C7E30" w:rsidP="003C7E30">
      <w:pPr>
        <w:numPr>
          <w:ilvl w:val="3"/>
          <w:numId w:val="1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Print the validation loss at this moment.</w:t>
      </w:r>
    </w:p>
    <w:p w14:paraId="08183685" w14:textId="77777777" w:rsidR="003C7E30" w:rsidRDefault="003C7E30" w:rsidP="003C7E30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Train the model until the validation loss is less than 0.1.</w:t>
      </w:r>
    </w:p>
    <w:p w14:paraId="23F03F92" w14:textId="77777777" w:rsidR="003C7E30" w:rsidRDefault="003C7E30" w:rsidP="003C7E30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After Training:</w:t>
      </w:r>
    </w:p>
    <w:p w14:paraId="52C380CE" w14:textId="77777777" w:rsidR="003C7E30" w:rsidRDefault="003C7E30" w:rsidP="003C7E30">
      <w:pPr>
        <w:numPr>
          <w:ilvl w:val="3"/>
          <w:numId w:val="1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Display the weights after training.</w:t>
      </w:r>
    </w:p>
    <w:p w14:paraId="31314497" w14:textId="3FCE3A1B" w:rsidR="003C7E30" w:rsidRDefault="003C7E30" w:rsidP="003C7E30">
      <w:pPr>
        <w:numPr>
          <w:ilvl w:val="3"/>
          <w:numId w:val="1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Print the validation loss after training.</w:t>
      </w:r>
    </w:p>
    <w:p w14:paraId="6597E92F" w14:textId="77777777" w:rsid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</w:p>
    <w:p w14:paraId="4A2121F5" w14:textId="77777777" w:rsid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3-3. Mechanism Summary:</w:t>
      </w:r>
    </w:p>
    <w:p w14:paraId="74208A52" w14:textId="77777777" w:rsid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>Task:</w:t>
      </w: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 Summarize the mechanism with one word.</w:t>
      </w:r>
    </w:p>
    <w:p w14:paraId="1F674F39" w14:textId="77777777" w:rsidR="003C7E30" w:rsidRDefault="003C7E30" w:rsidP="003C7E30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>Overview:</w:t>
      </w:r>
    </w:p>
    <w:p w14:paraId="5956F2AE" w14:textId="22144358" w:rsidR="003C7E30" w:rsidRDefault="003C7E30" w:rsidP="003C7E30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 w:rsidRPr="003C7E30"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>Linear</w:t>
      </w: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describe the underlying mechanism of the 1-layer neural network in solving the problem. </w:t>
      </w:r>
    </w:p>
    <w:p w14:paraId="77A8E728" w14:textId="77777777" w:rsid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</w:p>
    <w:p w14:paraId="25B8E397" w14:textId="77777777" w:rsid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</w:p>
    <w:p w14:paraId="40FFEDA6" w14:textId="77777777" w:rsid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>The display involves visualizing average images and weights. Training involves a simple 1-layer neural network with Binary Cross Entropy Loss. The mechanism summary is a conceptual overview of how the neural network is functioning for this specific problem.</w:t>
      </w:r>
    </w:p>
    <w:p w14:paraId="51E54C75" w14:textId="67BE6618" w:rsidR="003C7E30" w:rsidRDefault="003C7E30" w:rsidP="003C7E30"/>
    <w:p w14:paraId="0E5F9CBC" w14:textId="77777777" w:rsidR="003C7E30" w:rsidRDefault="003C7E30">
      <w:r>
        <w:br w:type="page"/>
      </w:r>
    </w:p>
    <w:p w14:paraId="7DAA6442" w14:textId="77777777" w:rsidR="003C7E30" w:rsidRP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</w:pPr>
      <w:r w:rsidRPr="003C7E30"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lastRenderedPageBreak/>
        <w:t>4. CNN</w:t>
      </w:r>
    </w:p>
    <w:p w14:paraId="0CD52C32" w14:textId="77777777" w:rsid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</w:p>
    <w:p w14:paraId="690D2326" w14:textId="77777777" w:rsidR="003C7E30" w:rsidRPr="003C7E30" w:rsidRDefault="003C7E30" w:rsidP="003C7E30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color w:val="auto"/>
          <w:sz w:val="28"/>
          <w:szCs w:val="28"/>
          <w:lang w:val="en-GB"/>
        </w:rPr>
      </w:pPr>
      <w:r w:rsidRPr="003C7E30">
        <w:rPr>
          <w:rFonts w:ascii="AppleSystemUIFont" w:hAnsi="AppleSystemUIFont" w:cs="AppleSystemUIFont"/>
          <w:b/>
          <w:bCs/>
          <w:color w:val="auto"/>
          <w:sz w:val="28"/>
          <w:szCs w:val="28"/>
          <w:lang w:val="en-GB"/>
        </w:rPr>
        <w:t>Building a Convolutional Neural Network (CNN) for MNIST Classification:</w:t>
      </w:r>
    </w:p>
    <w:p w14:paraId="380A505B" w14:textId="77777777" w:rsid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1. </w:t>
      </w: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>Model Architecture:</w:t>
      </w:r>
    </w:p>
    <w:p w14:paraId="7EB98DF1" w14:textId="77777777" w:rsidR="003C7E30" w:rsidRPr="003C7E30" w:rsidRDefault="003C7E30" w:rsidP="003C7E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A simple CNN called </w:t>
      </w:r>
      <w:proofErr w:type="spellStart"/>
      <w:r w:rsidRPr="003C7E30"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>SimpleCNN</w:t>
      </w:r>
      <w:proofErr w:type="spellEnd"/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 is defined.</w:t>
      </w:r>
    </w:p>
    <w:p w14:paraId="2F87636B" w14:textId="113F104B" w:rsidR="003C7E30" w:rsidRDefault="003C7E30" w:rsidP="003C7E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It consists of two convolutional layers with </w:t>
      </w:r>
      <w:proofErr w:type="spellStart"/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>ReLU</w:t>
      </w:r>
      <w:proofErr w:type="spellEnd"/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 activation and </w:t>
      </w:r>
      <w:proofErr w:type="gramStart"/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>max-pooling</w:t>
      </w:r>
      <w:proofErr w:type="gramEnd"/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>, followed by two fully connected layers.</w:t>
      </w:r>
    </w:p>
    <w:p w14:paraId="3B60D40E" w14:textId="77777777" w:rsidR="003C7E30" w:rsidRPr="003C7E30" w:rsidRDefault="003C7E30" w:rsidP="003C7E30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</w:p>
    <w:p w14:paraId="77FDC5ED" w14:textId="77777777" w:rsid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2. </w:t>
      </w: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 xml:space="preserve">Data Loading and </w:t>
      </w:r>
      <w:proofErr w:type="spellStart"/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>Preprocessing</w:t>
      </w:r>
      <w:proofErr w:type="spellEnd"/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>:</w:t>
      </w:r>
    </w:p>
    <w:p w14:paraId="5D9F0EEE" w14:textId="77777777" w:rsidR="003C7E30" w:rsidRPr="003C7E30" w:rsidRDefault="003C7E30" w:rsidP="003C7E3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MNIST dataset is loaded using </w:t>
      </w:r>
      <w:proofErr w:type="spellStart"/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>PyTorch's</w:t>
      </w:r>
      <w:proofErr w:type="spellEnd"/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 </w:t>
      </w:r>
      <w:r w:rsidRPr="003C7E30"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>datasets</w:t>
      </w:r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 and </w:t>
      </w:r>
      <w:proofErr w:type="spellStart"/>
      <w:r w:rsidRPr="003C7E30"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>DataLoader</w:t>
      </w:r>
      <w:proofErr w:type="spellEnd"/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>.</w:t>
      </w:r>
    </w:p>
    <w:p w14:paraId="3A0CA7CA" w14:textId="0CB3E984" w:rsidR="003C7E30" w:rsidRDefault="003C7E30" w:rsidP="003C7E3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>Transformations include conversion to tensor and normalization.</w:t>
      </w:r>
    </w:p>
    <w:p w14:paraId="6D122AEB" w14:textId="77777777" w:rsidR="003C7E30" w:rsidRPr="003C7E30" w:rsidRDefault="003C7E30" w:rsidP="003C7E30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</w:p>
    <w:p w14:paraId="128DB65E" w14:textId="77777777" w:rsid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3. </w:t>
      </w: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>Model Training:</w:t>
      </w:r>
    </w:p>
    <w:p w14:paraId="619A00A6" w14:textId="77777777" w:rsidR="003C7E30" w:rsidRPr="003C7E30" w:rsidRDefault="003C7E30" w:rsidP="003C7E3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>The CNN is trained for several epochs using a training loop.</w:t>
      </w:r>
    </w:p>
    <w:p w14:paraId="6C17CB9A" w14:textId="77777777" w:rsidR="003C7E30" w:rsidRPr="003C7E30" w:rsidRDefault="003C7E30" w:rsidP="003C7E3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>Cross-Entropy Loss is used as the criterion for optimization.</w:t>
      </w:r>
    </w:p>
    <w:p w14:paraId="67EAB0FA" w14:textId="77777777" w:rsidR="003C7E30" w:rsidRPr="003C7E30" w:rsidRDefault="003C7E30" w:rsidP="003C7E3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>Adam optimizer is employed for updating model parameters.</w:t>
      </w:r>
    </w:p>
    <w:p w14:paraId="31946586" w14:textId="6D055B86" w:rsidR="003C7E30" w:rsidRDefault="003C7E30" w:rsidP="003C7E3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>Training and validation losses are recorded at each epoch.</w:t>
      </w:r>
    </w:p>
    <w:p w14:paraId="01952216" w14:textId="77777777" w:rsidR="003C7E30" w:rsidRPr="003C7E30" w:rsidRDefault="003C7E30" w:rsidP="003C7E30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</w:p>
    <w:p w14:paraId="2507A571" w14:textId="77777777" w:rsid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4. </w:t>
      </w: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>Monitoring and Saving Best Model:</w:t>
      </w:r>
    </w:p>
    <w:p w14:paraId="316298C6" w14:textId="77777777" w:rsidR="003C7E30" w:rsidRPr="003C7E30" w:rsidRDefault="003C7E30" w:rsidP="003C7E3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>The model with the lowest validation loss is saved.</w:t>
      </w:r>
    </w:p>
    <w:p w14:paraId="2E8BAAAA" w14:textId="514969F4" w:rsidR="003C7E30" w:rsidRDefault="003C7E30" w:rsidP="003C7E3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>Training and validation losses are plotted to visualize the training process.</w:t>
      </w:r>
    </w:p>
    <w:p w14:paraId="087285D2" w14:textId="77777777" w:rsidR="003C7E30" w:rsidRPr="003C7E30" w:rsidRDefault="003C7E30" w:rsidP="003C7E30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</w:p>
    <w:p w14:paraId="3F1F0137" w14:textId="77777777" w:rsid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5. </w:t>
      </w: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>Model Evaluation on Test Set:</w:t>
      </w:r>
    </w:p>
    <w:p w14:paraId="237E836F" w14:textId="77777777" w:rsidR="003C7E30" w:rsidRPr="003C7E30" w:rsidRDefault="003C7E30" w:rsidP="003C7E3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>The saved best model is loaded.</w:t>
      </w:r>
    </w:p>
    <w:p w14:paraId="4784F4BE" w14:textId="77777777" w:rsidR="003C7E30" w:rsidRPr="003C7E30" w:rsidRDefault="003C7E30" w:rsidP="003C7E3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>The test set is used to evaluate the model's performance.</w:t>
      </w:r>
    </w:p>
    <w:p w14:paraId="52ADF86F" w14:textId="2C846F81" w:rsidR="003C7E30" w:rsidRDefault="003C7E30" w:rsidP="003C7E3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>Test loss, accuracy, and a confusion matrix are calculated and printed.</w:t>
      </w:r>
    </w:p>
    <w:p w14:paraId="6FB673C3" w14:textId="77777777" w:rsidR="003C7E30" w:rsidRPr="003C7E30" w:rsidRDefault="003C7E30" w:rsidP="003C7E30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</w:p>
    <w:p w14:paraId="7720AB3D" w14:textId="77777777" w:rsid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6. </w:t>
      </w: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>Visualization of Results:</w:t>
      </w:r>
    </w:p>
    <w:p w14:paraId="3B563919" w14:textId="77777777" w:rsidR="003C7E30" w:rsidRPr="003C7E30" w:rsidRDefault="003C7E30" w:rsidP="003C7E3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>Confusion matrix is displayed as a heatmap.</w:t>
      </w:r>
    </w:p>
    <w:p w14:paraId="75D94A52" w14:textId="77777777" w:rsidR="003C7E30" w:rsidRPr="003C7E30" w:rsidRDefault="003C7E30" w:rsidP="003C7E3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>Training and validation losses are plotted over epochs.</w:t>
      </w:r>
    </w:p>
    <w:p w14:paraId="2C052E9E" w14:textId="4584001E" w:rsidR="003C7E30" w:rsidRDefault="003C7E30" w:rsidP="003C7E3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>The best model is saved for future use.</w:t>
      </w:r>
    </w:p>
    <w:p w14:paraId="74055789" w14:textId="77777777" w:rsidR="003C7E30" w:rsidRPr="003C7E30" w:rsidRDefault="003C7E30" w:rsidP="003C7E30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</w:p>
    <w:p w14:paraId="5DDA1C91" w14:textId="77777777" w:rsid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7. </w:t>
      </w: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>Computational Considerations:</w:t>
      </w:r>
    </w:p>
    <w:p w14:paraId="1386D739" w14:textId="77777777" w:rsidR="003C7E30" w:rsidRPr="003C7E30" w:rsidRDefault="003C7E30" w:rsidP="003C7E3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>The number of parameters in the model is printed.</w:t>
      </w:r>
    </w:p>
    <w:p w14:paraId="6227242A" w14:textId="26A4BA79" w:rsidR="003C7E30" w:rsidRDefault="003C7E30" w:rsidP="003C7E3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>GPU acceleration (CUDA) is utilized if available.</w:t>
      </w:r>
    </w:p>
    <w:p w14:paraId="189285DB" w14:textId="77777777" w:rsidR="003C7E30" w:rsidRPr="003C7E30" w:rsidRDefault="003C7E30" w:rsidP="003C7E30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</w:p>
    <w:p w14:paraId="08CA8879" w14:textId="77777777" w:rsid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8. </w:t>
      </w: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>Saving the Best Model:</w:t>
      </w:r>
    </w:p>
    <w:p w14:paraId="5CE23843" w14:textId="77777777" w:rsidR="003C7E30" w:rsidRPr="003C7E30" w:rsidRDefault="003C7E30" w:rsidP="003C7E3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>Saved the best model's state dictionary to a file named '</w:t>
      </w:r>
      <w:proofErr w:type="spellStart"/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>best_model.pth</w:t>
      </w:r>
      <w:proofErr w:type="spellEnd"/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>'.</w:t>
      </w:r>
    </w:p>
    <w:p w14:paraId="5276B6EA" w14:textId="6D9545EB" w:rsidR="003C7E30" w:rsidRP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</w:p>
    <w:p w14:paraId="62967D62" w14:textId="012459E2" w:rsidR="003C7E30" w:rsidRDefault="003C7E30" w:rsidP="003C7E3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val="en-GB"/>
        </w:rPr>
        <w:t>Summary:</w:t>
      </w:r>
    </w:p>
    <w:p w14:paraId="53AB7F45" w14:textId="2C7EADDB" w:rsidR="003C7E30" w:rsidRPr="003C7E30" w:rsidRDefault="003C7E30" w:rsidP="003C7E3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GB"/>
        </w:rPr>
      </w:pPr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>The code demonstrates the entire pipeline of building, training, saving, and evaluating a CNN for the MNIST digit classification task.</w:t>
      </w:r>
      <w:r>
        <w:rPr>
          <w:rFonts w:ascii="AppleSystemUIFont" w:hAnsi="AppleSystemUIFont" w:cs="AppleSystemUIFont"/>
          <w:color w:val="auto"/>
          <w:sz w:val="26"/>
          <w:szCs w:val="26"/>
          <w:lang w:val="en-GB"/>
        </w:rPr>
        <w:t xml:space="preserve"> </w:t>
      </w:r>
      <w:r w:rsidRPr="003C7E30">
        <w:rPr>
          <w:rFonts w:ascii="AppleSystemUIFont" w:hAnsi="AppleSystemUIFont" w:cs="AppleSystemUIFont"/>
          <w:color w:val="auto"/>
          <w:sz w:val="26"/>
          <w:szCs w:val="26"/>
          <w:lang w:val="en-GB"/>
        </w:rPr>
        <w:t>Emphasis is placed on achieving a good test accuracy with a relatively simple CNN architecture.</w:t>
      </w:r>
    </w:p>
    <w:p w14:paraId="7F6BDB06" w14:textId="77777777" w:rsidR="003C7E30" w:rsidRPr="00C20880" w:rsidRDefault="003C7E30" w:rsidP="003C7E30"/>
    <w:sectPr w:rsidR="003C7E30" w:rsidRPr="00C20880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4DD89" w14:textId="77777777" w:rsidR="00181127" w:rsidRDefault="00181127">
      <w:r>
        <w:separator/>
      </w:r>
    </w:p>
    <w:p w14:paraId="2C4386CB" w14:textId="77777777" w:rsidR="00181127" w:rsidRDefault="00181127"/>
  </w:endnote>
  <w:endnote w:type="continuationSeparator" w:id="0">
    <w:p w14:paraId="7AD4F59E" w14:textId="77777777" w:rsidR="00181127" w:rsidRDefault="00181127">
      <w:r>
        <w:continuationSeparator/>
      </w:r>
    </w:p>
    <w:p w14:paraId="56DFAFB9" w14:textId="77777777" w:rsidR="00181127" w:rsidRDefault="001811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6FDB2E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2B1C7" w14:textId="77777777" w:rsidR="00181127" w:rsidRDefault="00181127">
      <w:r>
        <w:separator/>
      </w:r>
    </w:p>
    <w:p w14:paraId="20AAE9C6" w14:textId="77777777" w:rsidR="00181127" w:rsidRDefault="00181127"/>
  </w:footnote>
  <w:footnote w:type="continuationSeparator" w:id="0">
    <w:p w14:paraId="71FB76FB" w14:textId="77777777" w:rsidR="00181127" w:rsidRDefault="00181127">
      <w:r>
        <w:continuationSeparator/>
      </w:r>
    </w:p>
    <w:p w14:paraId="57106FB2" w14:textId="77777777" w:rsidR="00181127" w:rsidRDefault="0018112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hybridMultilevel"/>
    <w:tmpl w:val="7CB4638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2"/>
    <w:multiLevelType w:val="hybridMultilevel"/>
    <w:tmpl w:val="9D2876A8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00000002">
      <w:start w:val="1"/>
      <w:numFmt w:val="bullet"/>
      <w:lvlText w:val="•"/>
      <w:lvlJc w:val="left"/>
      <w:pPr>
        <w:ind w:left="1440" w:hanging="360"/>
      </w:pPr>
    </w:lvl>
    <w:lvl w:ilvl="4" w:tplc="00000002">
      <w:start w:val="1"/>
      <w:numFmt w:val="bullet"/>
      <w:lvlText w:val="•"/>
      <w:lvlJc w:val="left"/>
      <w:pPr>
        <w:ind w:left="144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3"/>
    <w:multiLevelType w:val="hybridMultilevel"/>
    <w:tmpl w:val="02BE7866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01">
      <w:start w:val="1"/>
      <w:numFmt w:val="bullet"/>
      <w:lvlText w:val="•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17D458A"/>
    <w:multiLevelType w:val="hybridMultilevel"/>
    <w:tmpl w:val="1A487ED4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AB29B5"/>
    <w:multiLevelType w:val="hybridMultilevel"/>
    <w:tmpl w:val="85ACB3E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B22C85"/>
    <w:multiLevelType w:val="hybridMultilevel"/>
    <w:tmpl w:val="2E1AE8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75D86"/>
    <w:multiLevelType w:val="hybridMultilevel"/>
    <w:tmpl w:val="43B4E042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B16AA"/>
    <w:multiLevelType w:val="hybridMultilevel"/>
    <w:tmpl w:val="3E98AE9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6D44E0"/>
    <w:multiLevelType w:val="hybridMultilevel"/>
    <w:tmpl w:val="F996A922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73C78"/>
    <w:multiLevelType w:val="hybridMultilevel"/>
    <w:tmpl w:val="19E23262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67865"/>
    <w:multiLevelType w:val="hybridMultilevel"/>
    <w:tmpl w:val="0FE64012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FFFFFFFF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start w:val="1"/>
      <w:numFmt w:val="bullet"/>
      <w:lvlText w:val="•"/>
      <w:lvlJc w:val="left"/>
      <w:pPr>
        <w:ind w:left="360" w:hanging="360"/>
      </w:pPr>
    </w:lvl>
    <w:lvl w:ilvl="5" w:tplc="FFFFFFFF">
      <w:numFmt w:val="decimal"/>
      <w:lvlText w:val=""/>
      <w:lvlJc w:val="left"/>
    </w:lvl>
    <w:lvl w:ilvl="6" w:tplc="00000002">
      <w:start w:val="1"/>
      <w:numFmt w:val="bullet"/>
      <w:lvlText w:val="•"/>
      <w:lvlJc w:val="left"/>
      <w:pPr>
        <w:ind w:left="1440" w:hanging="360"/>
      </w:pPr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50C672D8"/>
    <w:multiLevelType w:val="hybridMultilevel"/>
    <w:tmpl w:val="40546B5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440F2"/>
    <w:multiLevelType w:val="hybridMultilevel"/>
    <w:tmpl w:val="914A50E0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FFFFFFFF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00000002">
      <w:start w:val="1"/>
      <w:numFmt w:val="bullet"/>
      <w:lvlText w:val="•"/>
      <w:lvlJc w:val="left"/>
      <w:pPr>
        <w:ind w:left="36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7086051F"/>
    <w:multiLevelType w:val="hybridMultilevel"/>
    <w:tmpl w:val="AE965192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FFFFFFFF">
      <w:start w:val="1"/>
      <w:numFmt w:val="bullet"/>
      <w:lvlText w:val="•"/>
      <w:lvlJc w:val="left"/>
      <w:pPr>
        <w:ind w:left="1440" w:hanging="360"/>
      </w:pPr>
    </w:lvl>
    <w:lvl w:ilvl="2" w:tplc="00000001">
      <w:start w:val="1"/>
      <w:numFmt w:val="bullet"/>
      <w:lvlText w:val="•"/>
      <w:lvlJc w:val="left"/>
      <w:pPr>
        <w:ind w:left="720" w:hanging="360"/>
      </w:pPr>
    </w:lvl>
    <w:lvl w:ilvl="3" w:tplc="FFFFFFFF">
      <w:start w:val="1"/>
      <w:numFmt w:val="bullet"/>
      <w:lvlText w:val="•"/>
      <w:lvlJc w:val="left"/>
      <w:pPr>
        <w:ind w:left="1440" w:hanging="360"/>
      </w:pPr>
    </w:lvl>
    <w:lvl w:ilvl="4" w:tplc="FFFFFFFF">
      <w:start w:val="1"/>
      <w:numFmt w:val="bullet"/>
      <w:lvlText w:val="•"/>
      <w:lvlJc w:val="left"/>
      <w:pPr>
        <w:ind w:left="144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40157812">
    <w:abstractNumId w:val="1"/>
  </w:num>
  <w:num w:numId="2" w16cid:durableId="499463294">
    <w:abstractNumId w:val="0"/>
  </w:num>
  <w:num w:numId="3" w16cid:durableId="28144555">
    <w:abstractNumId w:val="12"/>
  </w:num>
  <w:num w:numId="4" w16cid:durableId="1581794499">
    <w:abstractNumId w:val="20"/>
  </w:num>
  <w:num w:numId="5" w16cid:durableId="1427730478">
    <w:abstractNumId w:val="2"/>
  </w:num>
  <w:num w:numId="6" w16cid:durableId="1367489343">
    <w:abstractNumId w:val="11"/>
  </w:num>
  <w:num w:numId="7" w16cid:durableId="1465544522">
    <w:abstractNumId w:val="16"/>
  </w:num>
  <w:num w:numId="8" w16cid:durableId="1052652361">
    <w:abstractNumId w:val="17"/>
  </w:num>
  <w:num w:numId="9" w16cid:durableId="1729574548">
    <w:abstractNumId w:val="10"/>
  </w:num>
  <w:num w:numId="10" w16cid:durableId="320818669">
    <w:abstractNumId w:val="19"/>
  </w:num>
  <w:num w:numId="11" w16cid:durableId="809634326">
    <w:abstractNumId w:val="13"/>
  </w:num>
  <w:num w:numId="12" w16cid:durableId="1600335296">
    <w:abstractNumId w:val="3"/>
  </w:num>
  <w:num w:numId="13" w16cid:durableId="1628386478">
    <w:abstractNumId w:val="4"/>
  </w:num>
  <w:num w:numId="14" w16cid:durableId="1141074680">
    <w:abstractNumId w:val="5"/>
  </w:num>
  <w:num w:numId="15" w16cid:durableId="11151817">
    <w:abstractNumId w:val="6"/>
  </w:num>
  <w:num w:numId="16" w16cid:durableId="1253782781">
    <w:abstractNumId w:val="7"/>
  </w:num>
  <w:num w:numId="17" w16cid:durableId="877472792">
    <w:abstractNumId w:val="21"/>
  </w:num>
  <w:num w:numId="18" w16cid:durableId="2055041718">
    <w:abstractNumId w:val="18"/>
  </w:num>
  <w:num w:numId="19" w16cid:durableId="551766893">
    <w:abstractNumId w:val="22"/>
  </w:num>
  <w:num w:numId="20" w16cid:durableId="1127816342">
    <w:abstractNumId w:val="8"/>
  </w:num>
  <w:num w:numId="21" w16cid:durableId="1659263672">
    <w:abstractNumId w:val="9"/>
  </w:num>
  <w:num w:numId="22" w16cid:durableId="79984645">
    <w:abstractNumId w:val="14"/>
  </w:num>
  <w:num w:numId="23" w16cid:durableId="20607799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80"/>
    <w:rsid w:val="000F312B"/>
    <w:rsid w:val="00181127"/>
    <w:rsid w:val="00203895"/>
    <w:rsid w:val="003C7E30"/>
    <w:rsid w:val="007D5E1D"/>
    <w:rsid w:val="00807843"/>
    <w:rsid w:val="00C20880"/>
    <w:rsid w:val="00F3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8AEB1"/>
  <w15:chartTrackingRefBased/>
  <w15:docId w15:val="{9BE53A45-3426-FA45-BEED-EB415661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203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8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zqqqq/Library/Containers/com.microsoft.Word/Data/Library/Application%20Support/Microsoft/Office/16.0/DTS/en-GB%7b1ADB258A-CD08-8F44-8A42-6898BE93F932%7d/%7b818AD3D7-49FC-4849-83A6-D736F7E3DEE6%7dtf10002086_mac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0</TotalTime>
  <Pages>4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#LOH JUN XIANG EZEKIEL#</cp:lastModifiedBy>
  <cp:revision>2</cp:revision>
  <dcterms:created xsi:type="dcterms:W3CDTF">2023-11-24T03:07:00Z</dcterms:created>
  <dcterms:modified xsi:type="dcterms:W3CDTF">2023-11-24T03:07:00Z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